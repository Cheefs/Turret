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E93" w:rsidRPr="00FA5495" w:rsidRDefault="007760C3">
      <w:pPr>
        <w:pStyle w:val="ac"/>
      </w:pPr>
      <w:r>
        <w:t>14.08.2018</w:t>
      </w:r>
    </w:p>
    <w:p w:rsidR="00186E93" w:rsidRPr="00FA5495" w:rsidRDefault="00C23E41">
      <w:pPr>
        <w:pStyle w:val="a8"/>
      </w:pPr>
      <w:r>
        <w:t>Turret</w:t>
      </w:r>
    </w:p>
    <w:p w:rsidR="00186E93" w:rsidRPr="00FA5495" w:rsidRDefault="004075E8">
      <w:pPr>
        <w:pStyle w:val="1"/>
      </w:pPr>
      <w:r>
        <w:t>Общее описание</w:t>
      </w:r>
    </w:p>
    <w:p w:rsidR="00186E93" w:rsidRPr="00FA5495" w:rsidRDefault="004B0A17">
      <w:proofErr w:type="spellStart"/>
      <w:r>
        <w:t>Шутер</w:t>
      </w:r>
      <w:proofErr w:type="spellEnd"/>
      <w:r>
        <w:t xml:space="preserve"> от первого лица</w:t>
      </w:r>
      <w:r w:rsidR="00B43F98">
        <w:t xml:space="preserve">, без перемещения по карте. </w:t>
      </w:r>
      <w:r w:rsidR="002D1F7F">
        <w:t>Игрок</w:t>
      </w:r>
      <w:r w:rsidR="0072748D">
        <w:t xml:space="preserve"> </w:t>
      </w:r>
      <w:r w:rsidR="00051855">
        <w:t xml:space="preserve">управляет автономной турелью, защищает </w:t>
      </w:r>
      <w:r w:rsidR="00260A35">
        <w:t>бункер, расположенный в горе.</w:t>
      </w:r>
    </w:p>
    <w:p w:rsidR="00186E93" w:rsidRPr="00FA5495" w:rsidRDefault="00F172ED">
      <w:pPr>
        <w:pStyle w:val="2"/>
      </w:pPr>
      <w:proofErr w:type="spellStart"/>
      <w:r>
        <w:t>Туррель</w:t>
      </w:r>
      <w:proofErr w:type="spellEnd"/>
    </w:p>
    <w:p w:rsidR="00DB6A3D" w:rsidRDefault="00F1261B" w:rsidP="00EB69A0">
      <w:pPr>
        <w:pStyle w:val="3"/>
      </w:pPr>
      <w:r>
        <w:t xml:space="preserve">Можно </w:t>
      </w:r>
      <w:r w:rsidR="00CC38DA">
        <w:t xml:space="preserve">установить до 4х различных орудий с возможностью стрелять как по отдельности, так и из </w:t>
      </w:r>
      <w:r w:rsidR="003D0D87">
        <w:t>всех 4х одновременно.</w:t>
      </w:r>
    </w:p>
    <w:p w:rsidR="00EB69A0" w:rsidRDefault="00B61EE7" w:rsidP="00B61EE7">
      <w:pPr>
        <w:pStyle w:val="2"/>
      </w:pPr>
      <w:r>
        <w:t>Орудия</w:t>
      </w:r>
    </w:p>
    <w:p w:rsidR="00B61EE7" w:rsidRDefault="00B61EE7" w:rsidP="00B61EE7">
      <w:pPr>
        <w:pStyle w:val="3"/>
      </w:pPr>
      <w:r>
        <w:t>Могут быть различных типов</w:t>
      </w:r>
    </w:p>
    <w:p w:rsidR="00B61EE7" w:rsidRDefault="00B61EE7" w:rsidP="00B61EE7">
      <w:pPr>
        <w:pStyle w:val="2"/>
      </w:pPr>
      <w:r>
        <w:t xml:space="preserve">Прокачка </w:t>
      </w:r>
    </w:p>
    <w:p w:rsidR="00230CD3" w:rsidRDefault="00230CD3" w:rsidP="00230CD3">
      <w:pPr>
        <w:pStyle w:val="3"/>
      </w:pPr>
      <w:r>
        <w:t xml:space="preserve">Прокачка </w:t>
      </w:r>
      <w:proofErr w:type="spellStart"/>
      <w:r>
        <w:t>туррели</w:t>
      </w:r>
      <w:proofErr w:type="spellEnd"/>
    </w:p>
    <w:p w:rsidR="00230CD3" w:rsidRDefault="00230CD3" w:rsidP="00230CD3">
      <w:pPr>
        <w:pStyle w:val="4"/>
      </w:pPr>
      <w:r>
        <w:t>Скорость поворота</w:t>
      </w:r>
    </w:p>
    <w:p w:rsidR="00230CD3" w:rsidRDefault="00230CD3" w:rsidP="00230CD3">
      <w:pPr>
        <w:pStyle w:val="4"/>
      </w:pPr>
      <w:r>
        <w:t>Параметры зума</w:t>
      </w:r>
    </w:p>
    <w:p w:rsidR="00230CD3" w:rsidRDefault="009A103F" w:rsidP="00230CD3">
      <w:pPr>
        <w:pStyle w:val="4"/>
      </w:pPr>
      <w:r>
        <w:t>Самонаведение</w:t>
      </w:r>
    </w:p>
    <w:p w:rsidR="009A103F" w:rsidRDefault="009A103F" w:rsidP="00230CD3">
      <w:pPr>
        <w:pStyle w:val="4"/>
      </w:pPr>
      <w:r>
        <w:t xml:space="preserve">Подсветка целей(?) </w:t>
      </w:r>
    </w:p>
    <w:p w:rsidR="00BA201F" w:rsidRDefault="00BA201F" w:rsidP="00230CD3">
      <w:pPr>
        <w:pStyle w:val="4"/>
      </w:pPr>
      <w:r>
        <w:t>Доступные орудия</w:t>
      </w:r>
    </w:p>
    <w:p w:rsidR="009A103F" w:rsidRDefault="009A103F" w:rsidP="009A103F">
      <w:pPr>
        <w:pStyle w:val="3"/>
      </w:pPr>
      <w:r>
        <w:t>Прокачка орудий</w:t>
      </w:r>
    </w:p>
    <w:p w:rsidR="009A103F" w:rsidRDefault="00BA201F" w:rsidP="009A103F">
      <w:pPr>
        <w:pStyle w:val="4"/>
      </w:pPr>
      <w:r>
        <w:t>Скорость перезарядки</w:t>
      </w:r>
    </w:p>
    <w:p w:rsidR="00BA201F" w:rsidRDefault="00BA201F" w:rsidP="009A103F">
      <w:pPr>
        <w:pStyle w:val="4"/>
      </w:pPr>
      <w:r>
        <w:t>Скорострельность</w:t>
      </w:r>
    </w:p>
    <w:p w:rsidR="00BA201F" w:rsidRDefault="003A4163" w:rsidP="009A103F">
      <w:pPr>
        <w:pStyle w:val="4"/>
      </w:pPr>
      <w:r>
        <w:t>Точность</w:t>
      </w:r>
    </w:p>
    <w:p w:rsidR="00F33EF2" w:rsidRDefault="003A4163" w:rsidP="00F33EF2">
      <w:pPr>
        <w:pStyle w:val="4"/>
      </w:pPr>
      <w:r>
        <w:t>Индивидуальные параметры орудия</w:t>
      </w:r>
    </w:p>
    <w:p w:rsidR="00F33EF2" w:rsidRDefault="004C7140" w:rsidP="00F33EF2">
      <w:pPr>
        <w:pStyle w:val="2"/>
      </w:pPr>
      <w:r>
        <w:t>Враги</w:t>
      </w:r>
    </w:p>
    <w:p w:rsidR="004C7140" w:rsidRDefault="00C0183C" w:rsidP="00C0183C">
      <w:pPr>
        <w:pStyle w:val="3"/>
      </w:pPr>
      <w:r>
        <w:t xml:space="preserve">… </w:t>
      </w:r>
    </w:p>
    <w:p w:rsidR="00C0183C" w:rsidRDefault="00F91139" w:rsidP="00C0183C">
      <w:pPr>
        <w:pStyle w:val="2"/>
      </w:pPr>
      <w:r>
        <w:t>Ресурсы</w:t>
      </w:r>
    </w:p>
    <w:p w:rsidR="00F91139" w:rsidRDefault="00365232" w:rsidP="00F91139">
      <w:pPr>
        <w:pStyle w:val="3"/>
      </w:pPr>
      <w:r>
        <w:t>Выпадают из врагов</w:t>
      </w:r>
    </w:p>
    <w:p w:rsidR="00365232" w:rsidRPr="00FA5495" w:rsidRDefault="00365232" w:rsidP="00F91139">
      <w:pPr>
        <w:pStyle w:val="3"/>
      </w:pPr>
      <w:r>
        <w:t>Тратятся на прокачку и покупку орудий</w:t>
      </w:r>
    </w:p>
    <w:p w:rsidR="00186E93" w:rsidRDefault="008E736E">
      <w:pPr>
        <w:pStyle w:val="1"/>
      </w:pPr>
      <w:r>
        <w:t>Версия 0.1</w:t>
      </w:r>
    </w:p>
    <w:p w:rsidR="002960DE" w:rsidRDefault="005971E6" w:rsidP="005971E6">
      <w:pPr>
        <w:pStyle w:val="2"/>
        <w:numPr>
          <w:ilvl w:val="0"/>
          <w:numId w:val="0"/>
        </w:numPr>
        <w:ind w:left="720"/>
      </w:pPr>
      <w:r>
        <w:t>Что сделать в этой версии</w:t>
      </w:r>
    </w:p>
    <w:p w:rsidR="008E736E" w:rsidRDefault="00B86CE5" w:rsidP="008E736E">
      <w:pPr>
        <w:pStyle w:val="2"/>
      </w:pPr>
      <w:r>
        <w:t>Турель</w:t>
      </w:r>
    </w:p>
    <w:p w:rsidR="00B86CE5" w:rsidRDefault="00B86CE5" w:rsidP="00B86CE5">
      <w:pPr>
        <w:pStyle w:val="3"/>
      </w:pPr>
      <w:r>
        <w:t xml:space="preserve">Поворот </w:t>
      </w:r>
      <w:r w:rsidR="0082264F">
        <w:t>(</w:t>
      </w:r>
      <w:r>
        <w:t>временно от мыши</w:t>
      </w:r>
      <w:r w:rsidR="0082264F">
        <w:t xml:space="preserve">) </w:t>
      </w:r>
    </w:p>
    <w:p w:rsidR="00B86CE5" w:rsidRDefault="002F3D3E" w:rsidP="00B86CE5">
      <w:pPr>
        <w:pStyle w:val="2"/>
      </w:pPr>
      <w:r>
        <w:t>Орудие</w:t>
      </w:r>
    </w:p>
    <w:p w:rsidR="005971E6" w:rsidRDefault="002F3D3E" w:rsidP="00B45B38">
      <w:pPr>
        <w:pStyle w:val="3"/>
      </w:pPr>
      <w:r>
        <w:t>Стрельба</w:t>
      </w:r>
    </w:p>
    <w:p w:rsidR="00B45B38" w:rsidRDefault="00B45B38" w:rsidP="00B45B38">
      <w:pPr>
        <w:pStyle w:val="2"/>
      </w:pPr>
      <w:r>
        <w:lastRenderedPageBreak/>
        <w:t>Враги</w:t>
      </w:r>
    </w:p>
    <w:p w:rsidR="00060044" w:rsidRDefault="00060044" w:rsidP="00060044">
      <w:pPr>
        <w:pStyle w:val="3"/>
      </w:pPr>
      <w:r>
        <w:t>Один тип</w:t>
      </w:r>
    </w:p>
    <w:p w:rsidR="00060044" w:rsidRDefault="00060044" w:rsidP="00060044">
      <w:pPr>
        <w:pStyle w:val="3"/>
      </w:pPr>
      <w:r>
        <w:t>Движение до определённой точки</w:t>
      </w:r>
    </w:p>
    <w:p w:rsidR="00060044" w:rsidRDefault="00060044" w:rsidP="00060044">
      <w:pPr>
        <w:pStyle w:val="3"/>
      </w:pPr>
      <w:r>
        <w:t>Отнятие очков прочности базы при достижении точки</w:t>
      </w:r>
    </w:p>
    <w:p w:rsidR="00640B0E" w:rsidRDefault="00640B0E" w:rsidP="00060044">
      <w:pPr>
        <w:pStyle w:val="3"/>
      </w:pPr>
      <w:r>
        <w:t>Начисление ресурсов при убийстве</w:t>
      </w:r>
    </w:p>
    <w:p w:rsidR="00640B0E" w:rsidRDefault="002F2A78" w:rsidP="00640B0E">
      <w:pPr>
        <w:pStyle w:val="2"/>
      </w:pPr>
      <w:proofErr w:type="spellStart"/>
      <w:r>
        <w:t>Спавнер</w:t>
      </w:r>
      <w:proofErr w:type="spellEnd"/>
      <w:r>
        <w:t xml:space="preserve"> врагов</w:t>
      </w:r>
    </w:p>
    <w:p w:rsidR="002F2A78" w:rsidRDefault="00D67D37" w:rsidP="002F2A78">
      <w:pPr>
        <w:pStyle w:val="3"/>
      </w:pPr>
      <w:proofErr w:type="spellStart"/>
      <w:r>
        <w:t>Спавн</w:t>
      </w:r>
      <w:proofErr w:type="spellEnd"/>
      <w:r>
        <w:t xml:space="preserve"> </w:t>
      </w:r>
      <w:r w:rsidR="006A69D9">
        <w:t xml:space="preserve">в определённых точках через определённые промежутки </w:t>
      </w:r>
      <w:r w:rsidR="00830037">
        <w:t xml:space="preserve">времени. </w:t>
      </w:r>
      <w:bookmarkStart w:id="0" w:name="_GoBack"/>
      <w:bookmarkEnd w:id="0"/>
    </w:p>
    <w:p w:rsidR="00060044" w:rsidRDefault="00640B0E" w:rsidP="00060044">
      <w:pPr>
        <w:pStyle w:val="2"/>
      </w:pPr>
      <w:r>
        <w:t>Общее</w:t>
      </w:r>
    </w:p>
    <w:p w:rsidR="00640B0E" w:rsidRDefault="00640B0E" w:rsidP="00640B0E">
      <w:pPr>
        <w:pStyle w:val="3"/>
      </w:pPr>
      <w:r>
        <w:t xml:space="preserve">Очки прочности базы </w:t>
      </w:r>
    </w:p>
    <w:p w:rsidR="00640B0E" w:rsidRDefault="00640B0E" w:rsidP="00640B0E">
      <w:pPr>
        <w:pStyle w:val="3"/>
      </w:pPr>
      <w:r>
        <w:t>Ресурсы</w:t>
      </w:r>
    </w:p>
    <w:p w:rsidR="002F3D3E" w:rsidRPr="00FA5495" w:rsidRDefault="002F3D3E" w:rsidP="002F3D3E">
      <w:pPr>
        <w:pStyle w:val="3"/>
        <w:numPr>
          <w:ilvl w:val="0"/>
          <w:numId w:val="0"/>
        </w:numPr>
        <w:ind w:left="1080" w:hanging="360"/>
      </w:pPr>
    </w:p>
    <w:p w:rsidR="00186E93" w:rsidRPr="00FA5495" w:rsidRDefault="00186E93"/>
    <w:sectPr w:rsidR="00186E93" w:rsidRPr="00FA5495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367" w:rsidRDefault="009F2367">
      <w:pPr>
        <w:spacing w:after="0" w:line="240" w:lineRule="auto"/>
      </w:pPr>
      <w:r>
        <w:separator/>
      </w:r>
    </w:p>
    <w:p w:rsidR="009F2367" w:rsidRDefault="009F2367"/>
  </w:endnote>
  <w:endnote w:type="continuationSeparator" w:id="0">
    <w:p w:rsidR="009F2367" w:rsidRDefault="009F2367">
      <w:pPr>
        <w:spacing w:after="0" w:line="240" w:lineRule="auto"/>
      </w:pPr>
      <w:r>
        <w:continuationSeparator/>
      </w:r>
    </w:p>
    <w:p w:rsidR="009F2367" w:rsidRDefault="009F23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E93" w:rsidRDefault="00113EAD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367" w:rsidRDefault="009F2367">
      <w:pPr>
        <w:spacing w:after="0" w:line="240" w:lineRule="auto"/>
      </w:pPr>
      <w:r>
        <w:separator/>
      </w:r>
    </w:p>
    <w:p w:rsidR="009F2367" w:rsidRDefault="009F2367"/>
  </w:footnote>
  <w:footnote w:type="continuationSeparator" w:id="0">
    <w:p w:rsidR="009F2367" w:rsidRDefault="009F2367">
      <w:pPr>
        <w:spacing w:after="0" w:line="240" w:lineRule="auto"/>
      </w:pPr>
      <w:r>
        <w:continuationSeparator/>
      </w:r>
    </w:p>
    <w:p w:rsidR="009F2367" w:rsidRDefault="009F23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C3"/>
    <w:rsid w:val="00051855"/>
    <w:rsid w:val="00060044"/>
    <w:rsid w:val="00113EAD"/>
    <w:rsid w:val="00186E93"/>
    <w:rsid w:val="00230CD3"/>
    <w:rsid w:val="00260A35"/>
    <w:rsid w:val="002960DE"/>
    <w:rsid w:val="002D1F7F"/>
    <w:rsid w:val="002F2A78"/>
    <w:rsid w:val="002F3D3E"/>
    <w:rsid w:val="00365232"/>
    <w:rsid w:val="003A4163"/>
    <w:rsid w:val="003D0D87"/>
    <w:rsid w:val="00406FD6"/>
    <w:rsid w:val="004075E8"/>
    <w:rsid w:val="004B0A17"/>
    <w:rsid w:val="004C7140"/>
    <w:rsid w:val="00531A7A"/>
    <w:rsid w:val="005971E6"/>
    <w:rsid w:val="005F3F9A"/>
    <w:rsid w:val="00640B0E"/>
    <w:rsid w:val="006A69D9"/>
    <w:rsid w:val="0072748D"/>
    <w:rsid w:val="007760C3"/>
    <w:rsid w:val="0080584D"/>
    <w:rsid w:val="0082264F"/>
    <w:rsid w:val="00830037"/>
    <w:rsid w:val="008E736E"/>
    <w:rsid w:val="009A103F"/>
    <w:rsid w:val="009F2367"/>
    <w:rsid w:val="00A70E53"/>
    <w:rsid w:val="00B43F98"/>
    <w:rsid w:val="00B45B38"/>
    <w:rsid w:val="00B569A2"/>
    <w:rsid w:val="00B61EE7"/>
    <w:rsid w:val="00B86CE5"/>
    <w:rsid w:val="00BA201F"/>
    <w:rsid w:val="00BD5554"/>
    <w:rsid w:val="00C0183C"/>
    <w:rsid w:val="00C23E41"/>
    <w:rsid w:val="00CC38DA"/>
    <w:rsid w:val="00D67D37"/>
    <w:rsid w:val="00DA2EED"/>
    <w:rsid w:val="00DB6A3D"/>
    <w:rsid w:val="00EB3F3E"/>
    <w:rsid w:val="00EB69A0"/>
    <w:rsid w:val="00F1261B"/>
    <w:rsid w:val="00F172ED"/>
    <w:rsid w:val="00F33EF2"/>
    <w:rsid w:val="00F91139"/>
    <w:rsid w:val="00F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E876"/>
  <w15:chartTrackingRefBased/>
  <w15:docId w15:val="{0484662D-73B3-784D-AB76-1A821F1D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ru-RU" w:eastAsia="ja-JP" w:bidi="ru-RU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3F9A"/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Заголовок Знак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Дата Знак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Выделенная цитата Знак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semiHidden/>
    <w:rPr>
      <w:i/>
      <w:iCs/>
    </w:rPr>
  </w:style>
  <w:style w:type="character" w:styleId="af2">
    <w:name w:val="Strong"/>
    <w:basedOn w:val="a0"/>
    <w:uiPriority w:val="22"/>
    <w:semiHidden/>
    <w:unhideWhenUsed/>
    <w:qFormat/>
    <w:rPr>
      <w:b/>
      <w:bCs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4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5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Подзаголовок Знак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6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16BAE10-D49E-C247-BF06-A66DD3341FDF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%7b416BAE10-D49E-C247-BF06-A66DD3341FDF%7dtf50002044.dotx</Template>
  <TotalTime>165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Двоеглазов</dc:creator>
  <cp:keywords/>
  <dc:description/>
  <cp:lastModifiedBy>Александр Двоеглазов</cp:lastModifiedBy>
  <cp:revision>45</cp:revision>
  <dcterms:created xsi:type="dcterms:W3CDTF">2018-08-14T13:03:00Z</dcterms:created>
  <dcterms:modified xsi:type="dcterms:W3CDTF">2018-08-14T16:18:00Z</dcterms:modified>
</cp:coreProperties>
</file>